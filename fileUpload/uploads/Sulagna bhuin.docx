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5A6F2A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E16F7F4" w14:textId="717D1FBE" w:rsidR="001B2ABD" w:rsidRDefault="00C679C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D875B" wp14:editId="34B5335C">
                  <wp:extent cx="1834777" cy="2110478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495" cy="218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3320E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9A68E1D" w14:textId="51A26E11" w:rsidR="001B2ABD" w:rsidRPr="00C679C5" w:rsidRDefault="00C679C5" w:rsidP="00C679C5">
            <w:pPr>
              <w:pStyle w:val="Title"/>
              <w:rPr>
                <w:rFonts w:ascii="Century" w:hAnsi="Century"/>
                <w:b/>
                <w:bCs/>
                <w:sz w:val="90"/>
                <w:szCs w:val="90"/>
              </w:rPr>
            </w:pPr>
            <w:r w:rsidRPr="00C679C5">
              <w:rPr>
                <w:rFonts w:ascii="Century" w:hAnsi="Century"/>
                <w:b/>
                <w:bCs/>
                <w:sz w:val="90"/>
                <w:szCs w:val="90"/>
              </w:rPr>
              <w:t>Sulagna bhuin</w:t>
            </w:r>
          </w:p>
        </w:tc>
      </w:tr>
      <w:tr w:rsidR="001B2ABD" w14:paraId="0C6A1EED" w14:textId="77777777" w:rsidTr="001B2ABD">
        <w:tc>
          <w:tcPr>
            <w:tcW w:w="3600" w:type="dxa"/>
          </w:tcPr>
          <w:p w14:paraId="568BB630" w14:textId="338D1B8B" w:rsidR="00C679C5" w:rsidRDefault="00C679C5" w:rsidP="00C679C5">
            <w:pPr>
              <w:pStyle w:val="Heading3"/>
            </w:pPr>
            <w:r>
              <w:t>Objective:</w:t>
            </w:r>
          </w:p>
          <w:p w14:paraId="31C91122" w14:textId="7869F2A1" w:rsidR="00036450" w:rsidRPr="00DD241C" w:rsidRDefault="00DD241C" w:rsidP="00DD241C">
            <w:pPr>
              <w:jc w:val="both"/>
              <w:rPr>
                <w:rFonts w:ascii="Century" w:hAnsi="Century"/>
                <w:sz w:val="20"/>
                <w:szCs w:val="20"/>
              </w:rPr>
            </w:pPr>
            <w:r w:rsidRPr="00DD241C">
              <w:rPr>
                <w:rFonts w:ascii="Century" w:hAnsi="Century"/>
                <w:sz w:val="20"/>
                <w:szCs w:val="20"/>
              </w:rPr>
              <w:t>As a Beginner in the Industrial field, while making a positive contribution, I would like to build a career, making the best use of my analytical, creative and logical skills to perform the job efficiently.</w:t>
            </w:r>
          </w:p>
          <w:p w14:paraId="2EA5BCA1" w14:textId="5EE1F9DA" w:rsidR="00994AEB" w:rsidRPr="00CB0055" w:rsidRDefault="00994AEB" w:rsidP="00994AEB">
            <w:pPr>
              <w:pStyle w:val="Heading3"/>
            </w:pPr>
            <w:r>
              <w:t>DAte of birth:</w:t>
            </w:r>
          </w:p>
          <w:p w14:paraId="2DA8D261" w14:textId="5579E464" w:rsidR="00994AEB" w:rsidRPr="00994AEB" w:rsidRDefault="00994AEB" w:rsidP="009260CD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29</w:t>
            </w:r>
            <w:r w:rsidRPr="00994AEB">
              <w:rPr>
                <w:rFonts w:ascii="Century" w:hAnsi="Century"/>
                <w:sz w:val="20"/>
                <w:szCs w:val="20"/>
                <w:vertAlign w:val="superscript"/>
              </w:rPr>
              <w:t>th</w:t>
            </w:r>
            <w:r w:rsidRPr="00994AEB">
              <w:rPr>
                <w:rFonts w:ascii="Century" w:hAnsi="Century"/>
                <w:sz w:val="20"/>
                <w:szCs w:val="20"/>
              </w:rPr>
              <w:t xml:space="preserve"> January 1998</w:t>
            </w:r>
          </w:p>
          <w:p w14:paraId="09A30844" w14:textId="77777777" w:rsidR="00036450" w:rsidRDefault="00036450" w:rsidP="00036450"/>
          <w:p w14:paraId="4E80D40C" w14:textId="0F65A2A8" w:rsidR="00036450" w:rsidRPr="00CB0055" w:rsidRDefault="00DD241C" w:rsidP="00CB0055">
            <w:pPr>
              <w:pStyle w:val="Heading3"/>
            </w:pPr>
            <w:sdt>
              <w:sdtPr>
                <w:id w:val="-1954003311"/>
                <w:placeholder>
                  <w:docPart w:val="DDA0EC79804A49368F78871BEA717CB2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C679C5">
              <w:t>:</w:t>
            </w:r>
          </w:p>
          <w:sdt>
            <w:sdtPr>
              <w:rPr>
                <w:rFonts w:ascii="Century" w:hAnsi="Century"/>
                <w:sz w:val="20"/>
                <w:szCs w:val="20"/>
              </w:rPr>
              <w:id w:val="1111563247"/>
              <w:placeholder>
                <w:docPart w:val="C3EF44D1D6384D709DD121DAEF69C59F"/>
              </w:placeholder>
              <w:temporary/>
              <w:showingPlcHdr/>
              <w15:appearance w15:val="hidden"/>
            </w:sdtPr>
            <w:sdtEndPr/>
            <w:sdtContent>
              <w:p w14:paraId="3F53A4CE" w14:textId="77777777" w:rsidR="004D3011" w:rsidRPr="00C679C5" w:rsidRDefault="004D3011" w:rsidP="004D3011">
                <w:pPr>
                  <w:rPr>
                    <w:rFonts w:ascii="Century" w:hAnsi="Century"/>
                    <w:sz w:val="20"/>
                    <w:szCs w:val="20"/>
                  </w:rPr>
                </w:pPr>
                <w:r w:rsidRPr="00C679C5">
                  <w:rPr>
                    <w:rFonts w:ascii="Century" w:hAnsi="Century"/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06E64184" w14:textId="6D0E3641" w:rsidR="004D3011" w:rsidRPr="00C679C5" w:rsidRDefault="00C679C5" w:rsidP="004D3011">
            <w:p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7980258419</w:t>
            </w:r>
          </w:p>
          <w:p w14:paraId="4A6C0DCA" w14:textId="77777777" w:rsidR="004D3011" w:rsidRPr="00C679C5" w:rsidRDefault="004D3011" w:rsidP="004D3011">
            <w:pPr>
              <w:rPr>
                <w:rFonts w:ascii="Century" w:hAnsi="Century"/>
                <w:sz w:val="20"/>
                <w:szCs w:val="20"/>
              </w:rPr>
            </w:pPr>
          </w:p>
          <w:p w14:paraId="2E59D800" w14:textId="5929FBA2" w:rsidR="004D3011" w:rsidRPr="00C679C5" w:rsidRDefault="00C679C5" w:rsidP="004D3011">
            <w:pPr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C679C5">
              <w:rPr>
                <w:rFonts w:ascii="Century" w:hAnsi="Century"/>
                <w:b/>
                <w:bCs/>
                <w:sz w:val="20"/>
                <w:szCs w:val="20"/>
              </w:rPr>
              <w:t>ADDRESS:</w:t>
            </w:r>
          </w:p>
          <w:p w14:paraId="47C034C4" w14:textId="0D4E9B01" w:rsidR="004D3011" w:rsidRPr="00C679C5" w:rsidRDefault="00C679C5" w:rsidP="004D3011">
            <w:p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Kesra Road, Katjuridanga, Bankura, West Bengal - 722102</w:t>
            </w:r>
          </w:p>
          <w:p w14:paraId="33B528F5" w14:textId="77777777" w:rsidR="004D3011" w:rsidRPr="00C679C5" w:rsidRDefault="004D3011" w:rsidP="004D3011">
            <w:pPr>
              <w:rPr>
                <w:rFonts w:ascii="Century" w:hAnsi="Century"/>
                <w:sz w:val="20"/>
                <w:szCs w:val="20"/>
              </w:rPr>
            </w:pPr>
          </w:p>
          <w:sdt>
            <w:sdtPr>
              <w:rPr>
                <w:rFonts w:ascii="Century" w:hAnsi="Century"/>
                <w:sz w:val="20"/>
                <w:szCs w:val="20"/>
              </w:rPr>
              <w:id w:val="-240260293"/>
              <w:placeholder>
                <w:docPart w:val="444D4B64BE014EAE97A2C9AC5167B691"/>
              </w:placeholder>
              <w:temporary/>
              <w:showingPlcHdr/>
              <w15:appearance w15:val="hidden"/>
            </w:sdtPr>
            <w:sdtEndPr/>
            <w:sdtContent>
              <w:p w14:paraId="47F10C1B" w14:textId="77777777" w:rsidR="004D3011" w:rsidRPr="00C679C5" w:rsidRDefault="004D3011" w:rsidP="004D3011">
                <w:pPr>
                  <w:rPr>
                    <w:rFonts w:ascii="Century" w:hAnsi="Century"/>
                    <w:sz w:val="20"/>
                    <w:szCs w:val="20"/>
                  </w:rPr>
                </w:pPr>
                <w:r w:rsidRPr="00C679C5">
                  <w:rPr>
                    <w:rFonts w:ascii="Century" w:hAnsi="Century"/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14:paraId="056A3E21" w14:textId="2ACB61ED" w:rsidR="00036450" w:rsidRPr="00C679C5" w:rsidRDefault="00C679C5" w:rsidP="004D3011">
            <w:pPr>
              <w:rPr>
                <w:rStyle w:val="Hyperlink"/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</w:t>
            </w:r>
            <w:r w:rsidRPr="00C679C5">
              <w:rPr>
                <w:rFonts w:ascii="Century" w:hAnsi="Century"/>
                <w:sz w:val="20"/>
                <w:szCs w:val="20"/>
              </w:rPr>
              <w:t>huinsulagna1998@gmail.com</w:t>
            </w:r>
          </w:p>
          <w:p w14:paraId="2C514FDD" w14:textId="77777777" w:rsidR="00C679C5" w:rsidRDefault="00C679C5" w:rsidP="00CB0055">
            <w:pPr>
              <w:pStyle w:val="Heading3"/>
            </w:pPr>
          </w:p>
          <w:p w14:paraId="57DE350E" w14:textId="1B266DDC" w:rsidR="004D3011" w:rsidRPr="00CB0055" w:rsidRDefault="00C679C5" w:rsidP="00CB0055">
            <w:pPr>
              <w:pStyle w:val="Heading3"/>
            </w:pPr>
            <w:r>
              <w:t>Interests:</w:t>
            </w:r>
          </w:p>
          <w:p w14:paraId="481FBF9A" w14:textId="77777777" w:rsidR="004D3011" w:rsidRPr="00C679C5" w:rsidRDefault="00C679C5" w:rsidP="00C679C5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Singing</w:t>
            </w:r>
          </w:p>
          <w:p w14:paraId="62C70F3A" w14:textId="77777777" w:rsidR="00C679C5" w:rsidRPr="00C679C5" w:rsidRDefault="00C679C5" w:rsidP="00C679C5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Gardening</w:t>
            </w:r>
          </w:p>
          <w:p w14:paraId="5DBF3891" w14:textId="77777777" w:rsidR="00C679C5" w:rsidRDefault="00C679C5" w:rsidP="004D3011">
            <w:pPr>
              <w:rPr>
                <w:rFonts w:ascii="Century" w:hAnsi="Century"/>
                <w:sz w:val="20"/>
                <w:szCs w:val="20"/>
              </w:rPr>
            </w:pPr>
          </w:p>
          <w:p w14:paraId="5C858F57" w14:textId="3C963797" w:rsidR="00C679C5" w:rsidRPr="00CB0055" w:rsidRDefault="00C679C5" w:rsidP="00C679C5">
            <w:pPr>
              <w:pStyle w:val="Heading3"/>
            </w:pPr>
            <w:r>
              <w:t>Languages Known:</w:t>
            </w:r>
          </w:p>
          <w:p w14:paraId="0B4CE89A" w14:textId="77777777" w:rsidR="00C679C5" w:rsidRPr="00C679C5" w:rsidRDefault="00C679C5" w:rsidP="00C679C5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Bengali</w:t>
            </w:r>
          </w:p>
          <w:p w14:paraId="5DD376DE" w14:textId="77777777" w:rsidR="00C679C5" w:rsidRPr="00C679C5" w:rsidRDefault="00C679C5" w:rsidP="00C679C5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0"/>
                <w:szCs w:val="20"/>
              </w:rPr>
            </w:pPr>
            <w:r w:rsidRPr="00C679C5">
              <w:rPr>
                <w:rFonts w:ascii="Century" w:hAnsi="Century"/>
                <w:sz w:val="20"/>
                <w:szCs w:val="20"/>
              </w:rPr>
              <w:t>Hindi</w:t>
            </w:r>
          </w:p>
          <w:p w14:paraId="62FE7215" w14:textId="1F9261A2" w:rsidR="00C679C5" w:rsidRPr="004D3011" w:rsidRDefault="00C679C5" w:rsidP="00C679C5">
            <w:pPr>
              <w:pStyle w:val="ListParagraph"/>
              <w:numPr>
                <w:ilvl w:val="0"/>
                <w:numId w:val="1"/>
              </w:numPr>
            </w:pPr>
            <w:r w:rsidRPr="00C679C5">
              <w:rPr>
                <w:rFonts w:ascii="Century" w:hAnsi="Century"/>
                <w:sz w:val="20"/>
                <w:szCs w:val="20"/>
              </w:rPr>
              <w:t>English</w:t>
            </w:r>
          </w:p>
        </w:tc>
        <w:tc>
          <w:tcPr>
            <w:tcW w:w="720" w:type="dxa"/>
          </w:tcPr>
          <w:p w14:paraId="566B827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7A0711" w14:textId="527937FC" w:rsidR="001B2ABD" w:rsidRDefault="00DD241C" w:rsidP="00036450">
            <w:pPr>
              <w:pStyle w:val="Heading2"/>
            </w:pPr>
            <w:sdt>
              <w:sdtPr>
                <w:id w:val="1049110328"/>
                <w:placeholder>
                  <w:docPart w:val="EA495096206C496A88F84833CAF76F1A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036450">
                  <w:t>EDUCATION</w:t>
                </w:r>
              </w:sdtContent>
            </w:sdt>
            <w:r w:rsidR="00C679C5">
              <w:t>:</w:t>
            </w:r>
          </w:p>
          <w:p w14:paraId="656E1B92" w14:textId="75F32CDC" w:rsidR="00036450" w:rsidRPr="00994AEB" w:rsidRDefault="00C679C5" w:rsidP="00B359E4">
            <w:pPr>
              <w:pStyle w:val="Heading4"/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Budge Budge Institute of Technology</w:t>
            </w:r>
          </w:p>
          <w:p w14:paraId="4C24AEBE" w14:textId="5E11A81C" w:rsidR="00036450" w:rsidRPr="00994AEB" w:rsidRDefault="00C679C5" w:rsidP="00B359E4">
            <w:pPr>
              <w:pStyle w:val="Date"/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[2016]</w:t>
            </w:r>
            <w:r w:rsidR="00036450" w:rsidRPr="00994AEB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94AEB">
              <w:rPr>
                <w:rFonts w:ascii="Century" w:hAnsi="Century"/>
                <w:sz w:val="20"/>
                <w:szCs w:val="20"/>
              </w:rPr>
              <w:t>–</w:t>
            </w:r>
            <w:r w:rsidR="00036450" w:rsidRPr="00994AEB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94AEB">
              <w:rPr>
                <w:rFonts w:ascii="Century" w:hAnsi="Century"/>
                <w:sz w:val="20"/>
                <w:szCs w:val="20"/>
              </w:rPr>
              <w:t>[2020]</w:t>
            </w:r>
          </w:p>
          <w:p w14:paraId="4B826DBD" w14:textId="5EDD0774" w:rsidR="00036450" w:rsidRP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  <w:proofErr w:type="gramStart"/>
            <w:r w:rsidRPr="00994AEB">
              <w:rPr>
                <w:rFonts w:ascii="Century" w:hAnsi="Century"/>
                <w:sz w:val="20"/>
                <w:szCs w:val="20"/>
              </w:rPr>
              <w:t>B.Tech</w:t>
            </w:r>
            <w:proofErr w:type="gramEnd"/>
            <w:r w:rsidR="00C679C5" w:rsidRPr="00994AEB">
              <w:rPr>
                <w:rFonts w:ascii="Century" w:hAnsi="Century"/>
                <w:sz w:val="20"/>
                <w:szCs w:val="20"/>
              </w:rPr>
              <w:t xml:space="preserve"> in Computer Science and Engineering</w:t>
            </w:r>
          </w:p>
          <w:p w14:paraId="6C2750B0" w14:textId="009AD941" w:rsid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GPA- 6.67</w:t>
            </w:r>
          </w:p>
          <w:p w14:paraId="4F8D306F" w14:textId="77777777" w:rsidR="00994AEB" w:rsidRP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</w:p>
          <w:p w14:paraId="65B8D8C1" w14:textId="409E1F6C" w:rsidR="00036450" w:rsidRPr="00994AEB" w:rsidRDefault="00994AEB" w:rsidP="00B359E4">
            <w:pPr>
              <w:pStyle w:val="Heading4"/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Bankura Mission Girls’ High School</w:t>
            </w:r>
          </w:p>
          <w:p w14:paraId="7F604FEE" w14:textId="7702A6D0" w:rsidR="00036450" w:rsidRPr="00994AEB" w:rsidRDefault="00994AEB" w:rsidP="00B359E4">
            <w:pPr>
              <w:pStyle w:val="Date"/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[2014]</w:t>
            </w:r>
            <w:r w:rsidR="00036450" w:rsidRPr="00994AEB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94AEB">
              <w:rPr>
                <w:rFonts w:ascii="Century" w:hAnsi="Century"/>
                <w:sz w:val="20"/>
                <w:szCs w:val="20"/>
              </w:rPr>
              <w:t>–</w:t>
            </w:r>
            <w:r w:rsidR="00036450" w:rsidRPr="00994AEB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94AEB">
              <w:rPr>
                <w:rFonts w:ascii="Century" w:hAnsi="Century"/>
                <w:sz w:val="20"/>
                <w:szCs w:val="20"/>
              </w:rPr>
              <w:t>[2016]</w:t>
            </w:r>
          </w:p>
          <w:p w14:paraId="2CE76C47" w14:textId="454244A9" w:rsidR="00036450" w:rsidRP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Stream – Science</w:t>
            </w:r>
          </w:p>
          <w:p w14:paraId="17B233A6" w14:textId="43A1B31B" w:rsidR="00994AEB" w:rsidRP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Percentage – 62</w:t>
            </w:r>
          </w:p>
          <w:p w14:paraId="1F090440" w14:textId="2D60DB6A" w:rsidR="00994AEB" w:rsidRPr="00994AEB" w:rsidRDefault="00994AEB" w:rsidP="00036450">
            <w:pPr>
              <w:rPr>
                <w:rFonts w:ascii="Century" w:hAnsi="Century"/>
                <w:sz w:val="20"/>
                <w:szCs w:val="20"/>
              </w:rPr>
            </w:pPr>
          </w:p>
          <w:p w14:paraId="403BC65C" w14:textId="0376B123" w:rsidR="00994AEB" w:rsidRPr="00994AEB" w:rsidRDefault="00994AEB" w:rsidP="00994AEB">
            <w:pPr>
              <w:pStyle w:val="Heading4"/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Bankura Mission Girls’ High School</w:t>
            </w:r>
          </w:p>
          <w:p w14:paraId="7B764C13" w14:textId="6D5ECD55" w:rsidR="00994AEB" w:rsidRPr="00994AEB" w:rsidRDefault="00994AEB" w:rsidP="00994AEB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[2014]</w:t>
            </w:r>
          </w:p>
          <w:p w14:paraId="6F1B4017" w14:textId="2DFD255E" w:rsidR="00994AEB" w:rsidRPr="00994AEB" w:rsidRDefault="00994AEB" w:rsidP="00994AEB">
            <w:p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Percentage - 76</w:t>
            </w:r>
          </w:p>
          <w:p w14:paraId="77CE4BB8" w14:textId="77777777" w:rsidR="00994AEB" w:rsidRDefault="00994AEB" w:rsidP="00036450"/>
          <w:p w14:paraId="45319B5C" w14:textId="0703A3E2" w:rsidR="00036450" w:rsidRDefault="00994AEB" w:rsidP="00036450">
            <w:pPr>
              <w:pStyle w:val="Heading2"/>
            </w:pPr>
            <w:r>
              <w:t>acheivements</w:t>
            </w:r>
          </w:p>
          <w:p w14:paraId="102CBB3D" w14:textId="6762410C" w:rsidR="004D3011" w:rsidRPr="00994AEB" w:rsidRDefault="00994AEB" w:rsidP="00994AEB">
            <w:pPr>
              <w:pStyle w:val="ListParagraph"/>
              <w:numPr>
                <w:ilvl w:val="0"/>
                <w:numId w:val="3"/>
              </w:num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Certification in C and C++ programming</w:t>
            </w:r>
          </w:p>
          <w:p w14:paraId="3F665089" w14:textId="33E4FE4A" w:rsidR="00994AEB" w:rsidRPr="00994AEB" w:rsidRDefault="00994AEB" w:rsidP="00994AEB">
            <w:pPr>
              <w:pStyle w:val="ListParagraph"/>
              <w:numPr>
                <w:ilvl w:val="0"/>
                <w:numId w:val="3"/>
              </w:numPr>
              <w:rPr>
                <w:rFonts w:ascii="Century" w:hAnsi="Century"/>
                <w:sz w:val="20"/>
                <w:szCs w:val="20"/>
              </w:rPr>
            </w:pPr>
            <w:r w:rsidRPr="00994AEB">
              <w:rPr>
                <w:rFonts w:ascii="Century" w:hAnsi="Century"/>
                <w:sz w:val="20"/>
                <w:szCs w:val="20"/>
              </w:rPr>
              <w:t>Certification in Data Structure and Algorithms from GeeksforGeeks</w:t>
            </w:r>
          </w:p>
          <w:p w14:paraId="175D2096" w14:textId="77777777" w:rsidR="004D3011" w:rsidRDefault="004D3011" w:rsidP="00036450"/>
          <w:p w14:paraId="6AB7CDBE" w14:textId="339F399C" w:rsidR="00036450" w:rsidRDefault="00DD241C" w:rsidP="00036450">
            <w:pPr>
              <w:pStyle w:val="Heading2"/>
            </w:pPr>
            <w:sdt>
              <w:sdtPr>
                <w:id w:val="1669594239"/>
                <w:placeholder>
                  <w:docPart w:val="5DCA18481385443A896432151A845DBD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994AEB">
              <w:t>ets</w:t>
            </w:r>
          </w:p>
          <w:p w14:paraId="0EE9EEED" w14:textId="77777777" w:rsidR="00036450" w:rsidRPr="00994AEB" w:rsidRDefault="00994AEB" w:rsidP="00994AEB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</w:pPr>
            <w:r w:rsidRPr="00994AEB"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  <w:t>C programming</w:t>
            </w:r>
          </w:p>
          <w:p w14:paraId="62143950" w14:textId="77777777" w:rsidR="00994AEB" w:rsidRDefault="00994AEB" w:rsidP="00D422B0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</w:pPr>
            <w:r w:rsidRPr="00994AEB"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  <w:t>C++ programming</w:t>
            </w:r>
          </w:p>
          <w:p w14:paraId="285CD528" w14:textId="7C0F8D23" w:rsidR="00D422B0" w:rsidRPr="00D422B0" w:rsidRDefault="00D422B0" w:rsidP="00D422B0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Century" w:hAnsi="Century"/>
                <w:noProof/>
                <w:color w:val="000000" w:themeColor="text1"/>
                <w:sz w:val="20"/>
                <w:szCs w:val="20"/>
              </w:rPr>
              <w:t>HTML</w:t>
            </w:r>
          </w:p>
        </w:tc>
      </w:tr>
    </w:tbl>
    <w:p w14:paraId="5E3110D6" w14:textId="77777777" w:rsidR="0043117B" w:rsidRDefault="00DD241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AAE87" w14:textId="77777777" w:rsidR="00C679C5" w:rsidRDefault="00C679C5" w:rsidP="000C45FF">
      <w:r>
        <w:separator/>
      </w:r>
    </w:p>
  </w:endnote>
  <w:endnote w:type="continuationSeparator" w:id="0">
    <w:p w14:paraId="2DA14109" w14:textId="77777777" w:rsidR="00C679C5" w:rsidRDefault="00C679C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DDBFF" w14:textId="77777777" w:rsidR="00C679C5" w:rsidRDefault="00C679C5" w:rsidP="000C45FF">
      <w:r>
        <w:separator/>
      </w:r>
    </w:p>
  </w:footnote>
  <w:footnote w:type="continuationSeparator" w:id="0">
    <w:p w14:paraId="382F229D" w14:textId="77777777" w:rsidR="00C679C5" w:rsidRDefault="00C679C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F6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E1B167" wp14:editId="345FA9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7D59"/>
    <w:multiLevelType w:val="hybridMultilevel"/>
    <w:tmpl w:val="401C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2554"/>
    <w:multiLevelType w:val="hybridMultilevel"/>
    <w:tmpl w:val="67FC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B4F16"/>
    <w:multiLevelType w:val="hybridMultilevel"/>
    <w:tmpl w:val="92F2E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B3F"/>
    <w:multiLevelType w:val="hybridMultilevel"/>
    <w:tmpl w:val="5C5C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C5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94AEB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679C5"/>
    <w:rsid w:val="00C72BED"/>
    <w:rsid w:val="00C9578B"/>
    <w:rsid w:val="00CB0055"/>
    <w:rsid w:val="00D2522B"/>
    <w:rsid w:val="00D422B0"/>
    <w:rsid w:val="00D422DE"/>
    <w:rsid w:val="00D5459D"/>
    <w:rsid w:val="00DA1F4D"/>
    <w:rsid w:val="00DD172A"/>
    <w:rsid w:val="00DD241C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836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C679C5"/>
    <w:pPr>
      <w:autoSpaceDE w:val="0"/>
      <w:autoSpaceDN w:val="0"/>
      <w:adjustRightInd w:val="0"/>
    </w:pPr>
    <w:rPr>
      <w:rFonts w:ascii="Century" w:hAnsi="Century" w:cs="Century"/>
      <w:color w:val="000000"/>
      <w:lang w:val="en-IN"/>
    </w:rPr>
  </w:style>
  <w:style w:type="paragraph" w:styleId="ListParagraph">
    <w:name w:val="List Paragraph"/>
    <w:basedOn w:val="Normal"/>
    <w:uiPriority w:val="34"/>
    <w:semiHidden/>
    <w:qFormat/>
    <w:rsid w:val="00C6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myajeet%20Kundu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0EC79804A49368F78871BEA717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0F0B-0126-4435-9E57-E25F1DD71D09}"/>
      </w:docPartPr>
      <w:docPartBody>
        <w:p w:rsidR="00071E60" w:rsidRDefault="00DF13EA">
          <w:pPr>
            <w:pStyle w:val="DDA0EC79804A49368F78871BEA717CB2"/>
          </w:pPr>
          <w:r w:rsidRPr="00CB0055">
            <w:t>Contact</w:t>
          </w:r>
        </w:p>
      </w:docPartBody>
    </w:docPart>
    <w:docPart>
      <w:docPartPr>
        <w:name w:val="C3EF44D1D6384D709DD121DAEF69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8291-7F20-4EC0-A023-B81364111BDF}"/>
      </w:docPartPr>
      <w:docPartBody>
        <w:p w:rsidR="00071E60" w:rsidRDefault="00DF13EA">
          <w:pPr>
            <w:pStyle w:val="C3EF44D1D6384D709DD121DAEF69C59F"/>
          </w:pPr>
          <w:r w:rsidRPr="004D3011">
            <w:t>PHONE:</w:t>
          </w:r>
        </w:p>
      </w:docPartBody>
    </w:docPart>
    <w:docPart>
      <w:docPartPr>
        <w:name w:val="444D4B64BE014EAE97A2C9AC5167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D81FC-7B99-4687-B5C9-1ED3B5CAD443}"/>
      </w:docPartPr>
      <w:docPartBody>
        <w:p w:rsidR="00071E60" w:rsidRDefault="00DF13EA">
          <w:pPr>
            <w:pStyle w:val="444D4B64BE014EAE97A2C9AC5167B691"/>
          </w:pPr>
          <w:r w:rsidRPr="004D3011">
            <w:t>EMAIL:</w:t>
          </w:r>
        </w:p>
      </w:docPartBody>
    </w:docPart>
    <w:docPart>
      <w:docPartPr>
        <w:name w:val="EA495096206C496A88F84833CAF76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53B07-B093-4A7B-AFFD-928CEB59709A}"/>
      </w:docPartPr>
      <w:docPartBody>
        <w:p w:rsidR="00071E60" w:rsidRDefault="00DF13EA">
          <w:pPr>
            <w:pStyle w:val="EA495096206C496A88F84833CAF76F1A"/>
          </w:pPr>
          <w:r w:rsidRPr="00036450">
            <w:t>EDUCATION</w:t>
          </w:r>
        </w:p>
      </w:docPartBody>
    </w:docPart>
    <w:docPart>
      <w:docPartPr>
        <w:name w:val="5DCA18481385443A896432151A845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D3C11-C32B-4915-BEF7-3A3384761181}"/>
      </w:docPartPr>
      <w:docPartBody>
        <w:p w:rsidR="00071E60" w:rsidRDefault="00DF13EA">
          <w:pPr>
            <w:pStyle w:val="5DCA18481385443A896432151A845DB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A"/>
    <w:rsid w:val="00071E60"/>
    <w:rsid w:val="00D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A0EC79804A49368F78871BEA717CB2">
    <w:name w:val="DDA0EC79804A49368F78871BEA717CB2"/>
  </w:style>
  <w:style w:type="paragraph" w:customStyle="1" w:styleId="C3EF44D1D6384D709DD121DAEF69C59F">
    <w:name w:val="C3EF44D1D6384D709DD121DAEF69C59F"/>
  </w:style>
  <w:style w:type="paragraph" w:customStyle="1" w:styleId="444D4B64BE014EAE97A2C9AC5167B691">
    <w:name w:val="444D4B64BE014EAE97A2C9AC5167B69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495096206C496A88F84833CAF76F1A">
    <w:name w:val="EA495096206C496A88F84833CAF76F1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DCA18481385443A896432151A845DBD">
    <w:name w:val="5DCA18481385443A896432151A845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2021-04-16T05:54:00Z</dcterms:created>
  <dcterms:modified xsi:type="dcterms:W3CDTF">2021-04-16T06:30:00Z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